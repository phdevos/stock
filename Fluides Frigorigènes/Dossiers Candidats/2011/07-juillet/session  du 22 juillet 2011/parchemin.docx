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BE" w:rsidRPr="006356A2" w:rsidRDefault="006D6CB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0.9pt;margin-top:-14.55pt;width:157pt;height:233pt;z-index:-251663360" wrapcoords="0 0 21600 0 21600 21600 0 21600 0 0" filled="f" stroked="f">
            <v:textbox>
              <w:txbxContent>
                <w:p w:rsidR="006D6CBE" w:rsidRPr="00C922F5" w:rsidRDefault="006D6CB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D6CBE" w:rsidRDefault="006D6CB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3F3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" o:spid="_x0000_i1027" type="#_x0000_t75" style="width:126pt;height:93pt;visibility:visible">
                        <v:imagedata r:id="rId7" o:title=""/>
                      </v:shape>
                    </w:pict>
                  </w:r>
                </w:p>
                <w:p w:rsidR="006D6CBE" w:rsidRPr="00D46187" w:rsidRDefault="006D6CB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D6CBE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D6CBE" w:rsidRPr="00C922F5" w:rsidRDefault="006D6CB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 w:rsidRPr="008958A0">
                    <w:rPr>
                      <w:rFonts w:eastAsia="Arial Unicode MS"/>
                      <w:noProof/>
                    </w:rPr>
                    <w:pict>
                      <v:shape id="Image 2" o:spid="_x0000_i1028" type="#_x0000_t75" alt="bvqi" style="width:127.5pt;height:58.5pt;visibility:visible">
                        <v:imagedata r:id="rId8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6D6CBE" w:rsidRPr="002506D8" w:rsidRDefault="006D6CB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D6CBE" w:rsidRDefault="006D6CBE" w:rsidP="004F2610">
      <w:pPr>
        <w:jc w:val="center"/>
        <w:rPr>
          <w:b/>
          <w:sz w:val="40"/>
          <w:szCs w:val="40"/>
        </w:rPr>
      </w:pPr>
    </w:p>
    <w:p w:rsidR="006D6CBE" w:rsidRPr="002506D8" w:rsidRDefault="006D6CB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>
        <w:rPr>
          <w:b/>
          <w:noProof/>
          <w:color w:val="0000FF"/>
          <w:sz w:val="40"/>
          <w:szCs w:val="40"/>
        </w:rPr>
        <w:t>11095624</w:t>
      </w:r>
      <w:r>
        <w:rPr>
          <w:b/>
          <w:sz w:val="40"/>
          <w:szCs w:val="40"/>
        </w:rPr>
        <w:t>/1</w:t>
      </w:r>
    </w:p>
    <w:p w:rsidR="006D6CBE" w:rsidRDefault="006D6CBE" w:rsidP="004F2610">
      <w:r>
        <w:rPr>
          <w:noProof/>
        </w:rPr>
        <w:pict>
          <v:shape id="_x0000_s1030" type="#_x0000_t202" style="position:absolute;margin-left:78.55pt;margin-top:12.95pt;width:403pt;height:63pt;z-index:251652096" filled="f" stroked="f">
            <v:textbox style="mso-next-textbox:#_x0000_s1030">
              <w:txbxContent>
                <w:p w:rsidR="006D6CBE" w:rsidRPr="002506D8" w:rsidRDefault="006D6CB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D6CBE" w:rsidRDefault="006D6CBE" w:rsidP="004F2610"/>
              </w:txbxContent>
            </v:textbox>
            <w10:wrap type="square"/>
          </v:shape>
        </w:pict>
      </w:r>
    </w:p>
    <w:p w:rsidR="006D6CBE" w:rsidRDefault="006D6CBE" w:rsidP="004F2610"/>
    <w:p w:rsidR="006D6CBE" w:rsidRDefault="006D6CBE" w:rsidP="004F2610"/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M.</w:t>
      </w:r>
      <w:r>
        <w:rPr>
          <w:b/>
          <w:sz w:val="40"/>
          <w:szCs w:val="40"/>
        </w:rPr>
        <w:t xml:space="preserve"> </w:t>
      </w:r>
      <w:r>
        <w:rPr>
          <w:b/>
          <w:noProof/>
          <w:color w:val="0000FF"/>
          <w:sz w:val="40"/>
          <w:szCs w:val="40"/>
        </w:rPr>
        <w:t>Christian ARLAUT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noProof/>
          <w:color w:val="0000FF"/>
          <w:sz w:val="32"/>
          <w:szCs w:val="32"/>
        </w:rPr>
        <w:t>05/09/1962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22/07/2011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D6CBE" w:rsidRDefault="006D6CBE" w:rsidP="008C300D">
      <w:pPr>
        <w:sectPr w:rsidR="006D6CBE" w:rsidSect="00457F16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D6CBE" w:rsidRPr="006356A2" w:rsidRDefault="006D6CB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 id="_x0000_s1034" type="#_x0000_t202" style="position:absolute;left:0;text-align:left;margin-left:-10.9pt;margin-top:-14.55pt;width:157pt;height:233pt;z-index:-251661312" wrapcoords="0 0 21600 0 21600 21600 0 21600 0 0" filled="f" stroked="f">
            <v:textbox>
              <w:txbxContent>
                <w:p w:rsidR="006D6CBE" w:rsidRPr="00C922F5" w:rsidRDefault="006D6CB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D6CBE" w:rsidRDefault="006D6CB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3F3F">
                    <w:rPr>
                      <w:noProof/>
                    </w:rPr>
                    <w:pict>
                      <v:shape id="Image 3" o:spid="_x0000_i1031" type="#_x0000_t75" style="width:126pt;height:93pt;visibility:visible">
                        <v:imagedata r:id="rId7" o:title=""/>
                      </v:shape>
                    </w:pict>
                  </w:r>
                </w:p>
                <w:p w:rsidR="006D6CBE" w:rsidRPr="00D46187" w:rsidRDefault="006D6CB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D6CBE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D6CBE" w:rsidRPr="00C922F5" w:rsidRDefault="006D6CB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 w:rsidRPr="008958A0">
                    <w:rPr>
                      <w:rFonts w:eastAsia="Arial Unicode MS"/>
                      <w:noProof/>
                    </w:rPr>
                    <w:pict>
                      <v:shape id="Image 4" o:spid="_x0000_i1032" type="#_x0000_t75" alt="bvqi" style="width:127.5pt;height:58.5pt;visibility:visible">
                        <v:imagedata r:id="rId8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6D6CBE" w:rsidRPr="002506D8" w:rsidRDefault="006D6CB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D6CBE" w:rsidRDefault="006D6CBE" w:rsidP="004F2610">
      <w:pPr>
        <w:jc w:val="center"/>
        <w:rPr>
          <w:b/>
          <w:sz w:val="40"/>
          <w:szCs w:val="40"/>
        </w:rPr>
      </w:pPr>
    </w:p>
    <w:p w:rsidR="006D6CBE" w:rsidRPr="002506D8" w:rsidRDefault="006D6CB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>
        <w:rPr>
          <w:b/>
          <w:noProof/>
          <w:color w:val="0000FF"/>
          <w:sz w:val="40"/>
          <w:szCs w:val="40"/>
        </w:rPr>
        <w:t>11095627</w:t>
      </w:r>
      <w:r>
        <w:rPr>
          <w:b/>
          <w:sz w:val="40"/>
          <w:szCs w:val="40"/>
        </w:rPr>
        <w:t>/1</w:t>
      </w:r>
    </w:p>
    <w:p w:rsidR="006D6CBE" w:rsidRDefault="006D6CBE" w:rsidP="004F2610">
      <w:r>
        <w:rPr>
          <w:noProof/>
        </w:rPr>
        <w:pict>
          <v:shape id="_x0000_s1035" type="#_x0000_t202" style="position:absolute;margin-left:78.55pt;margin-top:12.95pt;width:403pt;height:63pt;z-index:251654144" filled="f" stroked="f">
            <v:textbox style="mso-next-textbox:#_x0000_s1035">
              <w:txbxContent>
                <w:p w:rsidR="006D6CBE" w:rsidRPr="002506D8" w:rsidRDefault="006D6CB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D6CBE" w:rsidRDefault="006D6CBE" w:rsidP="004F2610"/>
              </w:txbxContent>
            </v:textbox>
            <w10:wrap type="square"/>
          </v:shape>
        </w:pict>
      </w:r>
    </w:p>
    <w:p w:rsidR="006D6CBE" w:rsidRDefault="006D6CBE" w:rsidP="004F2610"/>
    <w:p w:rsidR="006D6CBE" w:rsidRDefault="006D6CBE" w:rsidP="004F2610"/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M. Karol PECOURT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noProof/>
          <w:color w:val="0000FF"/>
          <w:sz w:val="32"/>
          <w:szCs w:val="32"/>
        </w:rPr>
        <w:t>23/08/1968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22/07/2011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D6CBE" w:rsidRDefault="006D6CBE" w:rsidP="008C300D">
      <w:pPr>
        <w:sectPr w:rsidR="006D6CBE" w:rsidSect="00457F16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D6CBE" w:rsidRPr="006356A2" w:rsidRDefault="006D6CB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 id="_x0000_s1039" type="#_x0000_t202" style="position:absolute;left:0;text-align:left;margin-left:-10.9pt;margin-top:-14.55pt;width:157pt;height:233pt;z-index:-251659264" wrapcoords="0 0 21600 0 21600 21600 0 21600 0 0" filled="f" stroked="f">
            <v:textbox>
              <w:txbxContent>
                <w:p w:rsidR="006D6CBE" w:rsidRPr="00C922F5" w:rsidRDefault="006D6CB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D6CBE" w:rsidRDefault="006D6CB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3F3F">
                    <w:rPr>
                      <w:noProof/>
                    </w:rPr>
                    <w:pict>
                      <v:shape id="Image 5" o:spid="_x0000_i1035" type="#_x0000_t75" style="width:126pt;height:93pt;visibility:visible">
                        <v:imagedata r:id="rId7" o:title=""/>
                      </v:shape>
                    </w:pict>
                  </w:r>
                </w:p>
                <w:p w:rsidR="006D6CBE" w:rsidRPr="00D46187" w:rsidRDefault="006D6CB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D6CBE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D6CBE" w:rsidRPr="00C922F5" w:rsidRDefault="006D6CB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 w:rsidRPr="008958A0">
                    <w:rPr>
                      <w:rFonts w:eastAsia="Arial Unicode MS"/>
                      <w:noProof/>
                    </w:rPr>
                    <w:pict>
                      <v:shape id="Image 6" o:spid="_x0000_i1036" type="#_x0000_t75" alt="bvqi" style="width:127.5pt;height:58.5pt;visibility:visible">
                        <v:imagedata r:id="rId8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6D6CBE" w:rsidRPr="002506D8" w:rsidRDefault="006D6CB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D6CBE" w:rsidRDefault="006D6CBE" w:rsidP="004F2610">
      <w:pPr>
        <w:jc w:val="center"/>
        <w:rPr>
          <w:b/>
          <w:sz w:val="40"/>
          <w:szCs w:val="40"/>
        </w:rPr>
      </w:pPr>
    </w:p>
    <w:p w:rsidR="006D6CBE" w:rsidRPr="002506D8" w:rsidRDefault="006D6CB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>
        <w:rPr>
          <w:b/>
          <w:noProof/>
          <w:color w:val="0000FF"/>
          <w:sz w:val="40"/>
          <w:szCs w:val="40"/>
        </w:rPr>
        <w:t>11095630</w:t>
      </w:r>
      <w:r>
        <w:rPr>
          <w:b/>
          <w:sz w:val="40"/>
          <w:szCs w:val="40"/>
        </w:rPr>
        <w:t>/1</w:t>
      </w:r>
    </w:p>
    <w:p w:rsidR="006D6CBE" w:rsidRDefault="006D6CBE" w:rsidP="004F2610">
      <w:r>
        <w:rPr>
          <w:noProof/>
        </w:rPr>
        <w:pict>
          <v:shape id="_x0000_s1040" type="#_x0000_t202" style="position:absolute;margin-left:78.55pt;margin-top:12.95pt;width:403pt;height:63pt;z-index:251656192" filled="f" stroked="f">
            <v:textbox style="mso-next-textbox:#_x0000_s1040">
              <w:txbxContent>
                <w:p w:rsidR="006D6CBE" w:rsidRPr="002506D8" w:rsidRDefault="006D6CB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D6CBE" w:rsidRDefault="006D6CBE" w:rsidP="004F2610"/>
              </w:txbxContent>
            </v:textbox>
            <w10:wrap type="square"/>
          </v:shape>
        </w:pict>
      </w:r>
    </w:p>
    <w:p w:rsidR="006D6CBE" w:rsidRDefault="006D6CBE" w:rsidP="004F2610"/>
    <w:p w:rsidR="006D6CBE" w:rsidRDefault="006D6CBE" w:rsidP="004F2610"/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M. Gérard DANIS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noProof/>
          <w:color w:val="0000FF"/>
          <w:sz w:val="32"/>
          <w:szCs w:val="32"/>
        </w:rPr>
        <w:t>03/09/1965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22/07/2011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D6CBE" w:rsidRDefault="006D6CBE" w:rsidP="008C300D">
      <w:pPr>
        <w:sectPr w:rsidR="006D6CBE" w:rsidSect="00457F16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D6CBE" w:rsidRPr="006356A2" w:rsidRDefault="006D6CB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 id="_x0000_s1044" type="#_x0000_t202" style="position:absolute;left:0;text-align:left;margin-left:-10.9pt;margin-top:-14.55pt;width:157pt;height:233pt;z-index:-251657216" wrapcoords="0 0 21600 0 21600 21600 0 21600 0 0" filled="f" stroked="f">
            <v:textbox>
              <w:txbxContent>
                <w:p w:rsidR="006D6CBE" w:rsidRPr="00C922F5" w:rsidRDefault="006D6CB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D6CBE" w:rsidRDefault="006D6CB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3F3F">
                    <w:rPr>
                      <w:noProof/>
                    </w:rPr>
                    <w:pict>
                      <v:shape id="Image 7" o:spid="_x0000_i1039" type="#_x0000_t75" style="width:126pt;height:93pt;visibility:visible">
                        <v:imagedata r:id="rId7" o:title=""/>
                      </v:shape>
                    </w:pict>
                  </w:r>
                </w:p>
                <w:p w:rsidR="006D6CBE" w:rsidRPr="00D46187" w:rsidRDefault="006D6CB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D6CBE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D6CBE" w:rsidRPr="00C922F5" w:rsidRDefault="006D6CB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 w:rsidRPr="008958A0">
                    <w:rPr>
                      <w:rFonts w:eastAsia="Arial Unicode MS"/>
                      <w:noProof/>
                    </w:rPr>
                    <w:pict>
                      <v:shape id="Image 8" o:spid="_x0000_i1040" type="#_x0000_t75" alt="bvqi" style="width:127.5pt;height:58.5pt;visibility:visible">
                        <v:imagedata r:id="rId8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6D6CBE" w:rsidRPr="002506D8" w:rsidRDefault="006D6CB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D6CBE" w:rsidRDefault="006D6CBE" w:rsidP="004F2610">
      <w:pPr>
        <w:jc w:val="center"/>
        <w:rPr>
          <w:b/>
          <w:sz w:val="40"/>
          <w:szCs w:val="40"/>
        </w:rPr>
      </w:pPr>
    </w:p>
    <w:p w:rsidR="006D6CBE" w:rsidRPr="002506D8" w:rsidRDefault="006D6CB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>
        <w:rPr>
          <w:b/>
          <w:noProof/>
          <w:color w:val="0000FF"/>
          <w:sz w:val="40"/>
          <w:szCs w:val="40"/>
        </w:rPr>
        <w:t>09085188</w:t>
      </w:r>
      <w:r>
        <w:rPr>
          <w:b/>
          <w:sz w:val="40"/>
          <w:szCs w:val="40"/>
        </w:rPr>
        <w:t>/1</w:t>
      </w:r>
    </w:p>
    <w:p w:rsidR="006D6CBE" w:rsidRDefault="006D6CBE" w:rsidP="004F2610">
      <w:r>
        <w:rPr>
          <w:noProof/>
        </w:rPr>
        <w:pict>
          <v:shape id="_x0000_s1045" type="#_x0000_t202" style="position:absolute;margin-left:78.55pt;margin-top:12.95pt;width:403pt;height:63pt;z-index:251658240" filled="f" stroked="f">
            <v:textbox style="mso-next-textbox:#_x0000_s1045">
              <w:txbxContent>
                <w:p w:rsidR="006D6CBE" w:rsidRPr="002506D8" w:rsidRDefault="006D6CB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D6CBE" w:rsidRDefault="006D6CBE" w:rsidP="004F2610"/>
              </w:txbxContent>
            </v:textbox>
            <w10:wrap type="square"/>
          </v:shape>
        </w:pict>
      </w:r>
    </w:p>
    <w:p w:rsidR="006D6CBE" w:rsidRDefault="006D6CBE" w:rsidP="004F2610"/>
    <w:p w:rsidR="006D6CBE" w:rsidRDefault="006D6CBE" w:rsidP="004F2610"/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M. Nathan KOME KOME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noProof/>
          <w:color w:val="0000FF"/>
          <w:sz w:val="32"/>
          <w:szCs w:val="32"/>
        </w:rPr>
        <w:t>05/08/1976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22/07/2011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D6CBE" w:rsidRDefault="006D6CBE" w:rsidP="008C300D">
      <w:pPr>
        <w:sectPr w:rsidR="006D6CBE" w:rsidSect="00457F16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D6CBE" w:rsidRPr="006356A2" w:rsidRDefault="006D6CB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 id="_x0000_s1049" type="#_x0000_t202" style="position:absolute;left:0;text-align:left;margin-left:-10.9pt;margin-top:-14.55pt;width:157pt;height:233pt;z-index:-251655168" wrapcoords="0 0 21600 0 21600 21600 0 21600 0 0" filled="f" stroked="f">
            <v:textbox>
              <w:txbxContent>
                <w:p w:rsidR="006D6CBE" w:rsidRPr="00C922F5" w:rsidRDefault="006D6CB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D6CBE" w:rsidRDefault="006D6CB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3F3F">
                    <w:rPr>
                      <w:noProof/>
                    </w:rPr>
                    <w:pict>
                      <v:shape id="Image 9" o:spid="_x0000_i1043" type="#_x0000_t75" style="width:126pt;height:93pt;visibility:visible">
                        <v:imagedata r:id="rId7" o:title=""/>
                      </v:shape>
                    </w:pict>
                  </w:r>
                </w:p>
                <w:p w:rsidR="006D6CBE" w:rsidRPr="00D46187" w:rsidRDefault="006D6CB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D6CBE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D6CBE" w:rsidRPr="00C922F5" w:rsidRDefault="006D6CB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 w:rsidRPr="008958A0">
                    <w:rPr>
                      <w:rFonts w:eastAsia="Arial Unicode MS"/>
                      <w:noProof/>
                    </w:rPr>
                    <w:pict>
                      <v:shape id="Image 10" o:spid="_x0000_i1044" type="#_x0000_t75" alt="bvqi" style="width:127.5pt;height:58.5pt;visibility:visible">
                        <v:imagedata r:id="rId8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6D6CBE" w:rsidRPr="002506D8" w:rsidRDefault="006D6CB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D6CBE" w:rsidRDefault="006D6CBE" w:rsidP="004F2610">
      <w:pPr>
        <w:jc w:val="center"/>
        <w:rPr>
          <w:b/>
          <w:sz w:val="40"/>
          <w:szCs w:val="40"/>
        </w:rPr>
      </w:pPr>
    </w:p>
    <w:p w:rsidR="006D6CBE" w:rsidRPr="002506D8" w:rsidRDefault="006D6CB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>
        <w:rPr>
          <w:b/>
          <w:noProof/>
          <w:color w:val="0000FF"/>
          <w:sz w:val="40"/>
          <w:szCs w:val="40"/>
        </w:rPr>
        <w:t>11092457</w:t>
      </w:r>
      <w:r>
        <w:rPr>
          <w:b/>
          <w:sz w:val="40"/>
          <w:szCs w:val="40"/>
        </w:rPr>
        <w:t>/1</w:t>
      </w:r>
    </w:p>
    <w:p w:rsidR="006D6CBE" w:rsidRDefault="006D6CBE" w:rsidP="004F2610">
      <w:r>
        <w:rPr>
          <w:noProof/>
        </w:rPr>
        <w:pict>
          <v:shape id="_x0000_s1050" type="#_x0000_t202" style="position:absolute;margin-left:78.55pt;margin-top:12.95pt;width:403pt;height:63pt;z-index:251660288" filled="f" stroked="f">
            <v:textbox style="mso-next-textbox:#_x0000_s1050">
              <w:txbxContent>
                <w:p w:rsidR="006D6CBE" w:rsidRPr="002506D8" w:rsidRDefault="006D6CB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D6CBE" w:rsidRDefault="006D6CBE" w:rsidP="004F2610"/>
              </w:txbxContent>
            </v:textbox>
            <w10:wrap type="square"/>
          </v:shape>
        </w:pict>
      </w:r>
    </w:p>
    <w:p w:rsidR="006D6CBE" w:rsidRDefault="006D6CBE" w:rsidP="004F2610"/>
    <w:p w:rsidR="006D6CBE" w:rsidRDefault="006D6CBE" w:rsidP="004F2610"/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M. Damien FOURNET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noProof/>
          <w:color w:val="0000FF"/>
          <w:sz w:val="32"/>
          <w:szCs w:val="32"/>
        </w:rPr>
        <w:t>30/07/1986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22/07/2011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D6CBE" w:rsidRDefault="006D6CBE" w:rsidP="008C300D">
      <w:pPr>
        <w:sectPr w:rsidR="006D6CBE" w:rsidSect="00457F16">
          <w:headerReference w:type="even" r:id="rId21"/>
          <w:headerReference w:type="default" r:id="rId22"/>
          <w:headerReference w:type="first" r:id="rId23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D6CBE" w:rsidRPr="006356A2" w:rsidRDefault="006D6CBE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 id="_x0000_s1054" type="#_x0000_t202" style="position:absolute;left:0;text-align:left;margin-left:-10.9pt;margin-top:-14.55pt;width:157pt;height:233pt;z-index:-251653120" wrapcoords="0 0 21600 0 21600 21600 0 21600 0 0" filled="f" stroked="f">
            <v:textbox>
              <w:txbxContent>
                <w:p w:rsidR="006D6CBE" w:rsidRPr="00C922F5" w:rsidRDefault="006D6CBE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D6CBE" w:rsidRDefault="006D6CB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153F3F">
                    <w:rPr>
                      <w:noProof/>
                    </w:rPr>
                    <w:pict>
                      <v:shape id="Image 11" o:spid="_x0000_i1047" type="#_x0000_t75" style="width:126pt;height:93pt;visibility:visible">
                        <v:imagedata r:id="rId7" o:title=""/>
                      </v:shape>
                    </w:pict>
                  </w:r>
                </w:p>
                <w:p w:rsidR="006D6CBE" w:rsidRPr="00D46187" w:rsidRDefault="006D6CBE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D6CBE" w:rsidRPr="00D46187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D6CBE" w:rsidRDefault="006D6CBE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D6CBE" w:rsidRPr="00C922F5" w:rsidRDefault="006D6CB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 w:rsidRPr="008958A0">
                    <w:rPr>
                      <w:rFonts w:eastAsia="Arial Unicode MS"/>
                      <w:noProof/>
                    </w:rPr>
                    <w:pict>
                      <v:shape id="Image 12" o:spid="_x0000_i1048" type="#_x0000_t75" alt="bvqi" style="width:127.5pt;height:58.5pt;visibility:visible">
                        <v:imagedata r:id="rId8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6D6CBE" w:rsidRPr="002506D8" w:rsidRDefault="006D6CBE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D6CBE" w:rsidRDefault="006D6CBE" w:rsidP="004F2610">
      <w:pPr>
        <w:jc w:val="center"/>
        <w:rPr>
          <w:b/>
          <w:sz w:val="40"/>
          <w:szCs w:val="40"/>
        </w:rPr>
      </w:pPr>
    </w:p>
    <w:p w:rsidR="006D6CBE" w:rsidRPr="002506D8" w:rsidRDefault="006D6CBE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>
        <w:rPr>
          <w:b/>
          <w:noProof/>
          <w:color w:val="0000FF"/>
          <w:sz w:val="40"/>
          <w:szCs w:val="40"/>
        </w:rPr>
        <w:t>11086762</w:t>
      </w:r>
      <w:r>
        <w:rPr>
          <w:b/>
          <w:sz w:val="40"/>
          <w:szCs w:val="40"/>
        </w:rPr>
        <w:t>/1</w:t>
      </w:r>
    </w:p>
    <w:p w:rsidR="006D6CBE" w:rsidRDefault="006D6CBE" w:rsidP="004F2610">
      <w:r>
        <w:rPr>
          <w:noProof/>
        </w:rPr>
        <w:pict>
          <v:shape id="_x0000_s1055" type="#_x0000_t202" style="position:absolute;margin-left:78.55pt;margin-top:12.95pt;width:403pt;height:63pt;z-index:251662336" filled="f" stroked="f">
            <v:textbox style="mso-next-textbox:#_x0000_s1055">
              <w:txbxContent>
                <w:p w:rsidR="006D6CBE" w:rsidRPr="002506D8" w:rsidRDefault="006D6CBE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D6CBE" w:rsidRDefault="006D6CBE" w:rsidP="004F2610"/>
              </w:txbxContent>
            </v:textbox>
            <w10:wrap type="square"/>
          </v:shape>
        </w:pict>
      </w:r>
    </w:p>
    <w:p w:rsidR="006D6CBE" w:rsidRDefault="006D6CBE" w:rsidP="004F2610"/>
    <w:p w:rsidR="006D6CBE" w:rsidRDefault="006D6CBE" w:rsidP="004F2610"/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M. Vincent HEDDEBAUX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noProof/>
          <w:color w:val="0000FF"/>
          <w:sz w:val="32"/>
          <w:szCs w:val="32"/>
        </w:rPr>
        <w:t>26/06/1988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</w:p>
    <w:p w:rsidR="006D6CBE" w:rsidRDefault="006D6CBE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22/07/2011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D6CBE" w:rsidRDefault="006D6CBE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D6CBE" w:rsidRDefault="006D6CBE" w:rsidP="008C300D">
      <w:pPr>
        <w:sectPr w:rsidR="006D6CBE" w:rsidSect="00457F16">
          <w:headerReference w:type="even" r:id="rId24"/>
          <w:headerReference w:type="default" r:id="rId25"/>
          <w:headerReference w:type="first" r:id="rId26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D6CBE" w:rsidRDefault="006D6CBE" w:rsidP="008C300D"/>
    <w:sectPr w:rsidR="006D6CBE" w:rsidSect="00457F16">
      <w:headerReference w:type="even" r:id="rId27"/>
      <w:headerReference w:type="default" r:id="rId28"/>
      <w:headerReference w:type="first" r:id="rId29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CBE" w:rsidRDefault="006D6CBE">
      <w:r>
        <w:separator/>
      </w:r>
    </w:p>
  </w:endnote>
  <w:endnote w:type="continuationSeparator" w:id="1">
    <w:p w:rsidR="006D6CBE" w:rsidRDefault="006D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CBE" w:rsidRDefault="006D6CBE">
      <w:r>
        <w:separator/>
      </w:r>
    </w:p>
  </w:footnote>
  <w:footnote w:type="continuationSeparator" w:id="1">
    <w:p w:rsidR="006D6CBE" w:rsidRDefault="006D6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653.6pt;height:481.8pt;z-index:-25166489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568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465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670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260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158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363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653.6pt;height:481.8pt;z-index:-25164953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653.6pt;height:481.8pt;z-index:-25164851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653.6pt;height:481.8pt;z-index:-25165056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7" type="#_x0000_t75" style="position:absolute;margin-left:0;margin-top:0;width:653.6pt;height:481.8pt;z-index:-2516679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653.6pt;height:481.8pt;z-index:-25166387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8" type="#_x0000_t75" style="position:absolute;margin-left:0;margin-top:0;width:653.6pt;height:481.8pt;z-index:-25166694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653.6pt;height:481.8pt;z-index:-2516689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653.6pt;height:481.8pt;z-index:-25166592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182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080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284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CBE" w:rsidRDefault="006D6C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42B"/>
    <w:rsid w:val="00027848"/>
    <w:rsid w:val="000D4F08"/>
    <w:rsid w:val="000E63CB"/>
    <w:rsid w:val="000F1BE4"/>
    <w:rsid w:val="00101D9B"/>
    <w:rsid w:val="00116A67"/>
    <w:rsid w:val="00150805"/>
    <w:rsid w:val="00153F3F"/>
    <w:rsid w:val="001A6109"/>
    <w:rsid w:val="001D1719"/>
    <w:rsid w:val="001F46E7"/>
    <w:rsid w:val="002421AF"/>
    <w:rsid w:val="002506D8"/>
    <w:rsid w:val="002559A9"/>
    <w:rsid w:val="002B05BA"/>
    <w:rsid w:val="002B6DD0"/>
    <w:rsid w:val="0030789D"/>
    <w:rsid w:val="00312B83"/>
    <w:rsid w:val="00345271"/>
    <w:rsid w:val="00360AA7"/>
    <w:rsid w:val="0039018E"/>
    <w:rsid w:val="003A3A0D"/>
    <w:rsid w:val="00456FDE"/>
    <w:rsid w:val="00457F16"/>
    <w:rsid w:val="00475600"/>
    <w:rsid w:val="00481320"/>
    <w:rsid w:val="0049266D"/>
    <w:rsid w:val="00495CC0"/>
    <w:rsid w:val="004F2610"/>
    <w:rsid w:val="004F4F43"/>
    <w:rsid w:val="00503808"/>
    <w:rsid w:val="005266FC"/>
    <w:rsid w:val="0053752C"/>
    <w:rsid w:val="00586207"/>
    <w:rsid w:val="0059442B"/>
    <w:rsid w:val="005E1708"/>
    <w:rsid w:val="006017F2"/>
    <w:rsid w:val="00624B15"/>
    <w:rsid w:val="006356A2"/>
    <w:rsid w:val="00655964"/>
    <w:rsid w:val="0067740C"/>
    <w:rsid w:val="006B2EEF"/>
    <w:rsid w:val="006B46CF"/>
    <w:rsid w:val="006D6CBE"/>
    <w:rsid w:val="006F7E6C"/>
    <w:rsid w:val="00734168"/>
    <w:rsid w:val="007370BB"/>
    <w:rsid w:val="0075442A"/>
    <w:rsid w:val="00762103"/>
    <w:rsid w:val="007D4B76"/>
    <w:rsid w:val="008958A0"/>
    <w:rsid w:val="008C300D"/>
    <w:rsid w:val="00940101"/>
    <w:rsid w:val="0094799B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6E1"/>
    <w:rsid w:val="00B830C3"/>
    <w:rsid w:val="00BE75AC"/>
    <w:rsid w:val="00BF5596"/>
    <w:rsid w:val="00C03ACF"/>
    <w:rsid w:val="00C63027"/>
    <w:rsid w:val="00C6410C"/>
    <w:rsid w:val="00C922F5"/>
    <w:rsid w:val="00CD0853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15BFC"/>
    <w:rsid w:val="00E31B88"/>
    <w:rsid w:val="00E61243"/>
    <w:rsid w:val="00E87B1B"/>
    <w:rsid w:val="00F1265E"/>
    <w:rsid w:val="00FA41DC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F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26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C6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26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C6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6</Pages>
  <Words>242</Words>
  <Characters>1335</Characters>
  <Application>Microsoft Office Outlook</Application>
  <DocSecurity>0</DocSecurity>
  <Lines>0</Lines>
  <Paragraphs>0</Paragraphs>
  <ScaleCrop>false</ScaleCrop>
  <Company>afpa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subject/>
  <dc:creator>94EL030</dc:creator>
  <cp:keywords/>
  <dc:description/>
  <cp:lastModifiedBy>ICA6</cp:lastModifiedBy>
  <cp:revision>2</cp:revision>
  <cp:lastPrinted>2009-02-16T13:36:00Z</cp:lastPrinted>
  <dcterms:created xsi:type="dcterms:W3CDTF">2011-07-21T12:30:00Z</dcterms:created>
  <dcterms:modified xsi:type="dcterms:W3CDTF">2011-07-21T12:30:00Z</dcterms:modified>
</cp:coreProperties>
</file>